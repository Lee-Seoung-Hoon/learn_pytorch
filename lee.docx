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3D9" w:rsidRPr="00D44A46" w:rsidRDefault="00357D0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5143500</wp:posOffset>
                </wp:positionV>
                <wp:extent cx="977900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9E2" w:rsidRPr="006979E2" w:rsidRDefault="006979E2">
                            <w:pPr>
                              <w:rPr>
                                <w:rFonts w:ascii="Noto Sans KR Regular" w:eastAsia="Noto Sans KR Regular" w:hAnsi="Noto Sans KR Regular" w:hint="eastAsia"/>
                                <w:sz w:val="20"/>
                                <w:szCs w:val="20"/>
                              </w:rPr>
                            </w:pPr>
                            <w:r w:rsidRPr="006979E2">
                              <w:rPr>
                                <w:rFonts w:ascii="Noto Sans KR Regular" w:eastAsia="Noto Sans KR Regular" w:hAnsi="Noto Sans KR Regular" w:hint="eastAsia"/>
                                <w:sz w:val="20"/>
                                <w:szCs w:val="20"/>
                              </w:rPr>
                              <w:t>모</w:t>
                            </w:r>
                            <w:r w:rsidRPr="006979E2">
                              <w:rPr>
                                <w:rFonts w:ascii="Noto Sans KR Regular" w:eastAsia="Noto Sans KR Regular" w:hAnsi="Noto Sans KR Regular"/>
                                <w:sz w:val="20"/>
                                <w:szCs w:val="20"/>
                              </w:rPr>
                              <w:t>델</w:t>
                            </w:r>
                            <w:r w:rsidRPr="006979E2">
                              <w:rPr>
                                <w:rFonts w:ascii="Noto Sans KR Regular" w:eastAsia="Noto Sans KR Regular" w:hAnsi="Noto Sans KR Regular" w:hint="eastAsia"/>
                                <w:sz w:val="20"/>
                                <w:szCs w:val="20"/>
                              </w:rPr>
                              <w:t xml:space="preserve"> 학</w:t>
                            </w:r>
                            <w:r w:rsidRPr="006979E2">
                              <w:rPr>
                                <w:rFonts w:ascii="Noto Sans KR Regular" w:eastAsia="Noto Sans KR Regular" w:hAnsi="Noto Sans KR Regular"/>
                                <w:sz w:val="20"/>
                                <w:szCs w:val="20"/>
                              </w:rPr>
                              <w:t>습</w:t>
                            </w:r>
                            <w:r w:rsidRPr="006979E2">
                              <w:rPr>
                                <w:rFonts w:ascii="Noto Sans KR Regular" w:eastAsia="Noto Sans KR Regular" w:hAnsi="Noto Sans KR Regular" w:hint="eastAsia"/>
                                <w:sz w:val="20"/>
                                <w:szCs w:val="20"/>
                              </w:rPr>
                              <w:t xml:space="preserve"> 과</w:t>
                            </w:r>
                            <w:r w:rsidRPr="006979E2">
                              <w:rPr>
                                <w:rFonts w:ascii="Noto Sans KR Regular" w:eastAsia="Noto Sans KR Regular" w:hAnsi="Noto Sans KR Regular"/>
                                <w:sz w:val="20"/>
                                <w:szCs w:val="20"/>
                              </w:rPr>
                              <w:t>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8.5pt;margin-top:405pt;width:77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" fillcolor="white [3201]" stroked="f" strokeweight=".5pt">
                <v:textbox>
                  <w:txbxContent>
                    <w:p w:rsidR="006979E2" w:rsidRPr="006979E2" w:rsidRDefault="006979E2">
                      <w:pPr>
                        <w:rPr>
                          <w:rFonts w:ascii="Noto Sans KR Regular" w:eastAsia="Noto Sans KR Regular" w:hAnsi="Noto Sans KR Regular" w:hint="eastAsia"/>
                          <w:sz w:val="20"/>
                          <w:szCs w:val="20"/>
                        </w:rPr>
                      </w:pPr>
                      <w:r w:rsidRPr="006979E2">
                        <w:rPr>
                          <w:rFonts w:ascii="Noto Sans KR Regular" w:eastAsia="Noto Sans KR Regular" w:hAnsi="Noto Sans KR Regular" w:hint="eastAsia"/>
                          <w:sz w:val="20"/>
                          <w:szCs w:val="20"/>
                        </w:rPr>
                        <w:t>모</w:t>
                      </w:r>
                      <w:r w:rsidRPr="006979E2">
                        <w:rPr>
                          <w:rFonts w:ascii="Noto Sans KR Regular" w:eastAsia="Noto Sans KR Regular" w:hAnsi="Noto Sans KR Regular"/>
                          <w:sz w:val="20"/>
                          <w:szCs w:val="20"/>
                        </w:rPr>
                        <w:t>델</w:t>
                      </w:r>
                      <w:r w:rsidRPr="006979E2">
                        <w:rPr>
                          <w:rFonts w:ascii="Noto Sans KR Regular" w:eastAsia="Noto Sans KR Regular" w:hAnsi="Noto Sans KR Regular" w:hint="eastAsia"/>
                          <w:sz w:val="20"/>
                          <w:szCs w:val="20"/>
                        </w:rPr>
                        <w:t xml:space="preserve"> 학</w:t>
                      </w:r>
                      <w:r w:rsidRPr="006979E2">
                        <w:rPr>
                          <w:rFonts w:ascii="Noto Sans KR Regular" w:eastAsia="Noto Sans KR Regular" w:hAnsi="Noto Sans KR Regular"/>
                          <w:sz w:val="20"/>
                          <w:szCs w:val="20"/>
                        </w:rPr>
                        <w:t>습</w:t>
                      </w:r>
                      <w:r w:rsidRPr="006979E2">
                        <w:rPr>
                          <w:rFonts w:ascii="Noto Sans KR Regular" w:eastAsia="Noto Sans KR Regular" w:hAnsi="Noto Sans KR Regular" w:hint="eastAsia"/>
                          <w:sz w:val="20"/>
                          <w:szCs w:val="20"/>
                        </w:rPr>
                        <w:t xml:space="preserve"> 과</w:t>
                      </w:r>
                      <w:r w:rsidRPr="006979E2">
                        <w:rPr>
                          <w:rFonts w:ascii="Noto Sans KR Regular" w:eastAsia="Noto Sans KR Regular" w:hAnsi="Noto Sans KR Regular"/>
                          <w:sz w:val="20"/>
                          <w:szCs w:val="20"/>
                        </w:rPr>
                        <w:t>정</w:t>
                      </w:r>
                    </w:p>
                  </w:txbxContent>
                </v:textbox>
              </v:shape>
            </w:pict>
          </mc:Fallback>
        </mc:AlternateContent>
      </w:r>
      <w:r w:rsidRPr="006979E2"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406400</wp:posOffset>
            </wp:positionH>
            <wp:positionV relativeFrom="paragraph">
              <wp:posOffset>5445125</wp:posOffset>
            </wp:positionV>
            <wp:extent cx="2673350" cy="1503759"/>
            <wp:effectExtent l="19050" t="19050" r="12700" b="20320"/>
            <wp:wrapThrough wrapText="bothSides">
              <wp:wrapPolygon edited="0">
                <wp:start x="-154" y="-274"/>
                <wp:lineTo x="-154" y="21618"/>
                <wp:lineTo x="21549" y="21618"/>
                <wp:lineTo x="21549" y="-274"/>
                <wp:lineTo x="-154" y="-274"/>
              </wp:wrapPolygon>
            </wp:wrapThrough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5037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9E2"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412750</wp:posOffset>
            </wp:positionH>
            <wp:positionV relativeFrom="paragraph">
              <wp:posOffset>7239000</wp:posOffset>
            </wp:positionV>
            <wp:extent cx="2705100" cy="1521460"/>
            <wp:effectExtent l="19050" t="19050" r="19050" b="21590"/>
            <wp:wrapThrough wrapText="bothSides">
              <wp:wrapPolygon edited="0">
                <wp:start x="-152" y="-270"/>
                <wp:lineTo x="-152" y="21636"/>
                <wp:lineTo x="21600" y="21636"/>
                <wp:lineTo x="21600" y="-270"/>
                <wp:lineTo x="-152" y="-270"/>
              </wp:wrapPolygon>
            </wp:wrapThrough>
            <wp:docPr id="20" name="내용 개체 틀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내용 개체 틀 4"/>
                    <pic:cNvPicPr>
                      <a:picLocks noGrp="1"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21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9E2" w:rsidRPr="00D75907">
        <w:drawing>
          <wp:anchor distT="0" distB="0" distL="114300" distR="114300" simplePos="0" relativeHeight="251672576" behindDoc="0" locked="0" layoutInCell="1" allowOverlap="1" wp14:anchorId="2FB5A116" wp14:editId="6ED9B2EE">
            <wp:simplePos x="0" y="0"/>
            <wp:positionH relativeFrom="margin">
              <wp:posOffset>4108450</wp:posOffset>
            </wp:positionH>
            <wp:positionV relativeFrom="paragraph">
              <wp:posOffset>8318500</wp:posOffset>
            </wp:positionV>
            <wp:extent cx="1225550" cy="321310"/>
            <wp:effectExtent l="0" t="0" r="0" b="2540"/>
            <wp:wrapNone/>
            <wp:docPr id="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0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ragraph">
                  <wp:posOffset>2146300</wp:posOffset>
                </wp:positionV>
                <wp:extent cx="2733040" cy="2552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040" cy="2552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7575" w:rsidRPr="006979E2" w:rsidRDefault="00473032" w:rsidP="00473032">
                            <w:pPr>
                              <w:spacing w:line="192" w:lineRule="auto"/>
                              <w:rPr>
                                <w:rFonts w:ascii="Noto Sans KR Regular" w:eastAsia="Noto Sans KR Regular" w:hAnsi="Noto Sans KR Regular"/>
                                <w:sz w:val="20"/>
                                <w:szCs w:val="20"/>
                              </w:rPr>
                            </w:pPr>
                            <w:r w:rsidRPr="006979E2">
                              <w:rPr>
                                <w:rFonts w:ascii="Noto Sans KR Regular" w:eastAsia="Noto Sans KR Regular" w:hAnsi="Noto Sans KR Regular" w:hint="eastAsia"/>
                                <w:sz w:val="20"/>
                                <w:szCs w:val="20"/>
                              </w:rPr>
                              <w:t xml:space="preserve">사용자는 자신의 목소리가 녹음된 파일을 </w:t>
                            </w:r>
                            <w:proofErr w:type="spellStart"/>
                            <w:r w:rsidRPr="006979E2">
                              <w:rPr>
                                <w:rFonts w:ascii="Noto Sans KR Regular" w:eastAsia="Noto Sans KR Regular" w:hAnsi="Noto Sans KR Regular" w:hint="eastAsia"/>
                                <w:sz w:val="20"/>
                                <w:szCs w:val="20"/>
                              </w:rPr>
                              <w:t>웹페이지에</w:t>
                            </w:r>
                            <w:proofErr w:type="spellEnd"/>
                            <w:r w:rsidRPr="006979E2">
                              <w:rPr>
                                <w:rFonts w:ascii="Noto Sans KR Regular" w:eastAsia="Noto Sans KR Regular" w:hAnsi="Noto Sans KR Regular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979E2">
                              <w:rPr>
                                <w:rFonts w:ascii="Noto Sans KR Regular" w:eastAsia="Noto Sans KR Regular" w:hAnsi="Noto Sans KR Regular" w:hint="eastAsia"/>
                                <w:sz w:val="20"/>
                                <w:szCs w:val="20"/>
                              </w:rPr>
                              <w:t>업로드하여</w:t>
                            </w:r>
                            <w:proofErr w:type="spellEnd"/>
                            <w:r w:rsidRPr="006979E2">
                              <w:rPr>
                                <w:rFonts w:ascii="Noto Sans KR Regular" w:eastAsia="Noto Sans KR Regular" w:hAnsi="Noto Sans KR Regular" w:hint="eastAsia"/>
                                <w:sz w:val="20"/>
                                <w:szCs w:val="20"/>
                              </w:rPr>
                              <w:t xml:space="preserve"> 플라스크 서버로 전송합니다. 플라스크 서버에서는 미리 학습된 음성인식 시스템이 </w:t>
                            </w:r>
                            <w:proofErr w:type="spellStart"/>
                            <w:r w:rsidRPr="006979E2">
                              <w:rPr>
                                <w:rFonts w:ascii="Noto Sans KR Regular" w:eastAsia="Noto Sans KR Regular" w:hAnsi="Noto Sans KR Regular" w:hint="eastAsia"/>
                                <w:sz w:val="20"/>
                                <w:szCs w:val="20"/>
                              </w:rPr>
                              <w:t>업로드된</w:t>
                            </w:r>
                            <w:proofErr w:type="spellEnd"/>
                            <w:r w:rsidRPr="006979E2">
                              <w:rPr>
                                <w:rFonts w:ascii="Noto Sans KR Regular" w:eastAsia="Noto Sans KR Regular" w:hAnsi="Noto Sans KR Regular" w:hint="eastAsia"/>
                                <w:sz w:val="20"/>
                                <w:szCs w:val="20"/>
                              </w:rPr>
                              <w:t xml:space="preserve"> 음성파일을 텍스트파일로 변환하고 이 텍스트 파일의 결과를 바탕으로 해당 교수님의 정보가 </w:t>
                            </w:r>
                            <w:proofErr w:type="spellStart"/>
                            <w:r w:rsidRPr="006979E2">
                              <w:rPr>
                                <w:rFonts w:ascii="Noto Sans KR Regular" w:eastAsia="Noto Sans KR Regular" w:hAnsi="Noto Sans KR Regular" w:hint="eastAsia"/>
                                <w:sz w:val="20"/>
                                <w:szCs w:val="20"/>
                              </w:rPr>
                              <w:t>웹페이지에</w:t>
                            </w:r>
                            <w:proofErr w:type="spellEnd"/>
                            <w:r w:rsidRPr="006979E2">
                              <w:rPr>
                                <w:rFonts w:ascii="Noto Sans KR Regular" w:eastAsia="Noto Sans KR Regular" w:hAnsi="Noto Sans KR Regular" w:hint="eastAsia"/>
                                <w:sz w:val="20"/>
                                <w:szCs w:val="20"/>
                              </w:rPr>
                              <w:t xml:space="preserve"> 결과로서 출력됩니다.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270.5pt;margin-top:169pt;width:215.2pt;height:20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" filled="f" stroked="f" strokeweight=".5pt">
                <v:textbox>
                  <w:txbxContent>
                    <w:p w:rsidR="00547575" w:rsidRPr="006979E2" w:rsidRDefault="00473032" w:rsidP="00473032">
                      <w:pPr>
                        <w:spacing w:line="192" w:lineRule="auto"/>
                        <w:rPr>
                          <w:rFonts w:ascii="Noto Sans KR Regular" w:eastAsia="Noto Sans KR Regular" w:hAnsi="Noto Sans KR Regular"/>
                          <w:sz w:val="20"/>
                          <w:szCs w:val="20"/>
                        </w:rPr>
                      </w:pPr>
                      <w:r w:rsidRPr="006979E2">
                        <w:rPr>
                          <w:rFonts w:ascii="Noto Sans KR Regular" w:eastAsia="Noto Sans KR Regular" w:hAnsi="Noto Sans KR Regular" w:hint="eastAsia"/>
                          <w:sz w:val="20"/>
                          <w:szCs w:val="20"/>
                        </w:rPr>
                        <w:t xml:space="preserve">사용자는 자신의 목소리가 녹음된 파일을 </w:t>
                      </w:r>
                      <w:proofErr w:type="spellStart"/>
                      <w:r w:rsidRPr="006979E2">
                        <w:rPr>
                          <w:rFonts w:ascii="Noto Sans KR Regular" w:eastAsia="Noto Sans KR Regular" w:hAnsi="Noto Sans KR Regular" w:hint="eastAsia"/>
                          <w:sz w:val="20"/>
                          <w:szCs w:val="20"/>
                        </w:rPr>
                        <w:t>웹페이지에</w:t>
                      </w:r>
                      <w:proofErr w:type="spellEnd"/>
                      <w:r w:rsidRPr="006979E2">
                        <w:rPr>
                          <w:rFonts w:ascii="Noto Sans KR Regular" w:eastAsia="Noto Sans KR Regular" w:hAnsi="Noto Sans KR Regular"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979E2">
                        <w:rPr>
                          <w:rFonts w:ascii="Noto Sans KR Regular" w:eastAsia="Noto Sans KR Regular" w:hAnsi="Noto Sans KR Regular" w:hint="eastAsia"/>
                          <w:sz w:val="20"/>
                          <w:szCs w:val="20"/>
                        </w:rPr>
                        <w:t>업로드하여</w:t>
                      </w:r>
                      <w:proofErr w:type="spellEnd"/>
                      <w:r w:rsidRPr="006979E2">
                        <w:rPr>
                          <w:rFonts w:ascii="Noto Sans KR Regular" w:eastAsia="Noto Sans KR Regular" w:hAnsi="Noto Sans KR Regular" w:hint="eastAsia"/>
                          <w:sz w:val="20"/>
                          <w:szCs w:val="20"/>
                        </w:rPr>
                        <w:t xml:space="preserve"> 플라스크 서버로 전송합니다. 플라스크 서버에서는 미리 학습된 음성인식 시스템이 </w:t>
                      </w:r>
                      <w:proofErr w:type="spellStart"/>
                      <w:r w:rsidRPr="006979E2">
                        <w:rPr>
                          <w:rFonts w:ascii="Noto Sans KR Regular" w:eastAsia="Noto Sans KR Regular" w:hAnsi="Noto Sans KR Regular" w:hint="eastAsia"/>
                          <w:sz w:val="20"/>
                          <w:szCs w:val="20"/>
                        </w:rPr>
                        <w:t>업로드된</w:t>
                      </w:r>
                      <w:proofErr w:type="spellEnd"/>
                      <w:r w:rsidRPr="006979E2">
                        <w:rPr>
                          <w:rFonts w:ascii="Noto Sans KR Regular" w:eastAsia="Noto Sans KR Regular" w:hAnsi="Noto Sans KR Regular" w:hint="eastAsia"/>
                          <w:sz w:val="20"/>
                          <w:szCs w:val="20"/>
                        </w:rPr>
                        <w:t xml:space="preserve"> 음성파일을 텍스트파일로 변환하고 이 텍스트 파일의 결과를 바탕으로 해당 교수님의 정보가 </w:t>
                      </w:r>
                      <w:proofErr w:type="spellStart"/>
                      <w:r w:rsidRPr="006979E2">
                        <w:rPr>
                          <w:rFonts w:ascii="Noto Sans KR Regular" w:eastAsia="Noto Sans KR Regular" w:hAnsi="Noto Sans KR Regular" w:hint="eastAsia"/>
                          <w:sz w:val="20"/>
                          <w:szCs w:val="20"/>
                        </w:rPr>
                        <w:t>웹페이지에</w:t>
                      </w:r>
                      <w:proofErr w:type="spellEnd"/>
                      <w:r w:rsidRPr="006979E2">
                        <w:rPr>
                          <w:rFonts w:ascii="Noto Sans KR Regular" w:eastAsia="Noto Sans KR Regular" w:hAnsi="Noto Sans KR Regular" w:hint="eastAsia"/>
                          <w:sz w:val="20"/>
                          <w:szCs w:val="20"/>
                        </w:rPr>
                        <w:t xml:space="preserve"> 결과로서 출력됩니다. </w:t>
                      </w:r>
                    </w:p>
                  </w:txbxContent>
                </v:textbox>
              </v:shape>
            </w:pict>
          </mc:Fallback>
        </mc:AlternateContent>
      </w:r>
      <w:r w:rsidR="00473032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3644900</wp:posOffset>
            </wp:positionH>
            <wp:positionV relativeFrom="paragraph">
              <wp:posOffset>5835650</wp:posOffset>
            </wp:positionV>
            <wp:extent cx="2146300" cy="1393910"/>
            <wp:effectExtent l="0" t="0" r="6350" b="0"/>
            <wp:wrapThrough wrapText="bothSides">
              <wp:wrapPolygon edited="0">
                <wp:start x="0" y="0"/>
                <wp:lineTo x="0" y="21256"/>
                <wp:lineTo x="21472" y="21256"/>
                <wp:lineTo x="21472" y="0"/>
                <wp:lineTo x="0" y="0"/>
              </wp:wrapPolygon>
            </wp:wrapThrough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캡처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39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032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3810000</wp:posOffset>
            </wp:positionH>
            <wp:positionV relativeFrom="paragraph">
              <wp:posOffset>4171950</wp:posOffset>
            </wp:positionV>
            <wp:extent cx="1828800" cy="1483176"/>
            <wp:effectExtent l="0" t="0" r="0" b="3175"/>
            <wp:wrapThrough wrapText="bothSides">
              <wp:wrapPolygon edited="0">
                <wp:start x="0" y="0"/>
                <wp:lineTo x="0" y="21369"/>
                <wp:lineTo x="21375" y="21369"/>
                <wp:lineTo x="21375" y="0"/>
                <wp:lineTo x="0" y="0"/>
              </wp:wrapPolygon>
            </wp:wrapThrough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캡처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83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CD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D5EE3D" wp14:editId="45217E90">
                <wp:simplePos x="0" y="0"/>
                <wp:positionH relativeFrom="column">
                  <wp:posOffset>406400</wp:posOffset>
                </wp:positionH>
                <wp:positionV relativeFrom="paragraph">
                  <wp:posOffset>2197100</wp:posOffset>
                </wp:positionV>
                <wp:extent cx="2733040" cy="250825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040" cy="250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3CDF" w:rsidRPr="00453CDF" w:rsidRDefault="00453CDF" w:rsidP="00453CDF">
                            <w:pPr>
                              <w:widowControl w:val="0"/>
                              <w:shd w:val="clear" w:color="auto" w:fill="FFFFFF"/>
                              <w:wordWrap w:val="0"/>
                              <w:autoSpaceDE w:val="0"/>
                              <w:autoSpaceDN w:val="0"/>
                              <w:snapToGrid w:val="0"/>
                              <w:ind w:left="50"/>
                              <w:jc w:val="both"/>
                              <w:textAlignment w:val="baseline"/>
                              <w:rPr>
                                <w:rFonts w:ascii="Noto Sans KR Regular" w:eastAsia="Noto Sans KR Regular" w:hAnsi="Noto Sans KR Regular" w:cs="굴림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53CDF">
                              <w:rPr>
                                <w:rFonts w:ascii="Noto Sans KR Regular" w:eastAsia="Noto Sans KR Regular" w:hAnsi="Noto Sans KR Regular" w:cs="굴림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학교를 다니며, 불편했던 점 중 하나는, 학교 어디에 무엇이 있는지 모르는 것입니다. 기존의 검색 방식으로는 학교 홈페이지를 통해 찾아야 했습니다. 하지만, 정보가 각 학과, 부처에 파편화되어 존재하기에 찾는 것이 </w:t>
                            </w:r>
                            <w:r w:rsidR="00FA0BEF" w:rsidRPr="006979E2">
                              <w:rPr>
                                <w:rFonts w:ascii="Noto Sans KR Regular" w:eastAsia="Noto Sans KR Regular" w:hAnsi="Noto Sans KR Regular" w:cs="굴림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힘들</w:t>
                            </w:r>
                            <w:r w:rsidR="00FA0BEF" w:rsidRPr="006979E2">
                              <w:rPr>
                                <w:rFonts w:ascii="Noto Sans KR Regular" w:eastAsia="Noto Sans KR Regular" w:hAnsi="Noto Sans KR Regular" w:cs="굴림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었습니다</w:t>
                            </w:r>
                            <w:r w:rsidRPr="00453CDF">
                              <w:rPr>
                                <w:rFonts w:ascii="Noto Sans KR Regular" w:eastAsia="Noto Sans KR Regular" w:hAnsi="Noto Sans KR Regular" w:cs="굴림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453CDF" w:rsidRPr="00453CDF" w:rsidRDefault="00453CDF" w:rsidP="00453CDF">
                            <w:pPr>
                              <w:widowControl w:val="0"/>
                              <w:shd w:val="clear" w:color="auto" w:fill="FFFFFF"/>
                              <w:wordWrap w:val="0"/>
                              <w:autoSpaceDE w:val="0"/>
                              <w:autoSpaceDN w:val="0"/>
                              <w:snapToGrid w:val="0"/>
                              <w:jc w:val="both"/>
                              <w:textAlignment w:val="baseline"/>
                              <w:rPr>
                                <w:rFonts w:ascii="Noto Sans KR Regular" w:eastAsia="Noto Sans KR Regular" w:hAnsi="Noto Sans KR Regular" w:cs="굴림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D75907" w:rsidRPr="006979E2" w:rsidRDefault="00453CDF" w:rsidP="00FA0BEF">
                            <w:pPr>
                              <w:widowControl w:val="0"/>
                              <w:shd w:val="clear" w:color="auto" w:fill="FFFFFF"/>
                              <w:wordWrap w:val="0"/>
                              <w:autoSpaceDE w:val="0"/>
                              <w:autoSpaceDN w:val="0"/>
                              <w:snapToGrid w:val="0"/>
                              <w:ind w:left="92" w:hangingChars="50" w:hanging="92"/>
                              <w:jc w:val="both"/>
                              <w:textAlignment w:val="baseline"/>
                              <w:rPr>
                                <w:rFonts w:ascii="Noto Sans KR Regular" w:eastAsia="Noto Sans KR Regular" w:hAnsi="Noto Sans KR Regular" w:cs="굴림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53CDF">
                              <w:rPr>
                                <w:rFonts w:ascii="Noto Sans KR Regular" w:eastAsia="Noto Sans KR Regular" w:hAnsi="Noto Sans KR Regular" w:cs="굴림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저희 팀은 </w:t>
                            </w:r>
                            <w:r w:rsidR="00FA0BEF" w:rsidRPr="006979E2">
                              <w:rPr>
                                <w:rFonts w:ascii="Noto Sans KR Regular" w:eastAsia="Noto Sans KR Regular" w:hAnsi="Noto Sans KR Regular" w:cs="굴림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관</w:t>
                            </w:r>
                            <w:r w:rsidR="00FA0BEF" w:rsidRPr="006979E2">
                              <w:rPr>
                                <w:rFonts w:ascii="Noto Sans KR Regular" w:eastAsia="Noto Sans KR Regular" w:hAnsi="Noto Sans KR Regular" w:cs="굴림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심분야였던</w:t>
                            </w:r>
                            <w:r w:rsidR="00FA0BEF" w:rsidRPr="006979E2">
                              <w:rPr>
                                <w:rFonts w:ascii="Noto Sans KR Regular" w:eastAsia="Noto Sans KR Regular" w:hAnsi="Noto Sans KR Regular" w:cs="굴림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음</w:t>
                            </w:r>
                            <w:r w:rsidRPr="00453CDF">
                              <w:rPr>
                                <w:rFonts w:ascii="Noto Sans KR Regular" w:eastAsia="Noto Sans KR Regular" w:hAnsi="Noto Sans KR Regular" w:cs="굴림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성인식을 통해 학교정보를 찾아주는 프로그램을 만들기로 하였습니다.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5EE3D" id="Text Box 5" o:spid="_x0000_s1028" type="#_x0000_t202" style="position:absolute;margin-left:32pt;margin-top:173pt;width:215.2pt;height:19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" filled="f" stroked="f" strokeweight=".5pt">
                <v:textbox>
                  <w:txbxContent>
                    <w:p w:rsidR="00453CDF" w:rsidRPr="00453CDF" w:rsidRDefault="00453CDF" w:rsidP="00453CDF">
                      <w:pPr>
                        <w:widowControl w:val="0"/>
                        <w:shd w:val="clear" w:color="auto" w:fill="FFFFFF"/>
                        <w:wordWrap w:val="0"/>
                        <w:autoSpaceDE w:val="0"/>
                        <w:autoSpaceDN w:val="0"/>
                        <w:snapToGrid w:val="0"/>
                        <w:ind w:left="50"/>
                        <w:jc w:val="both"/>
                        <w:textAlignment w:val="baseline"/>
                        <w:rPr>
                          <w:rFonts w:ascii="Noto Sans KR Regular" w:eastAsia="Noto Sans KR Regular" w:hAnsi="Noto Sans KR Regular" w:cs="굴림"/>
                          <w:color w:val="000000"/>
                          <w:sz w:val="20"/>
                          <w:szCs w:val="20"/>
                        </w:rPr>
                      </w:pPr>
                      <w:r w:rsidRPr="00453CDF">
                        <w:rPr>
                          <w:rFonts w:ascii="Noto Sans KR Regular" w:eastAsia="Noto Sans KR Regular" w:hAnsi="Noto Sans KR Regular" w:cs="굴림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학교를 다니며, 불편했던 점 중 하나는, 학교 어디에 무엇이 있는지 모르는 것입니다. 기존의 검색 방식으로는 학교 홈페이지를 통해 찾아야 했습니다. 하지만, 정보가 각 학과, 부처에 파편화되어 존재하기에 찾는 것이 </w:t>
                      </w:r>
                      <w:r w:rsidR="00FA0BEF" w:rsidRPr="006979E2">
                        <w:rPr>
                          <w:rFonts w:ascii="Noto Sans KR Regular" w:eastAsia="Noto Sans KR Regular" w:hAnsi="Noto Sans KR Regular" w:cs="굴림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힘들</w:t>
                      </w:r>
                      <w:r w:rsidR="00FA0BEF" w:rsidRPr="006979E2">
                        <w:rPr>
                          <w:rFonts w:ascii="Noto Sans KR Regular" w:eastAsia="Noto Sans KR Regular" w:hAnsi="Noto Sans KR Regular" w:cs="굴림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었습니다</w:t>
                      </w:r>
                      <w:r w:rsidRPr="00453CDF">
                        <w:rPr>
                          <w:rFonts w:ascii="Noto Sans KR Regular" w:eastAsia="Noto Sans KR Regular" w:hAnsi="Noto Sans KR Regular" w:cs="굴림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:rsidR="00453CDF" w:rsidRPr="00453CDF" w:rsidRDefault="00453CDF" w:rsidP="00453CDF">
                      <w:pPr>
                        <w:widowControl w:val="0"/>
                        <w:shd w:val="clear" w:color="auto" w:fill="FFFFFF"/>
                        <w:wordWrap w:val="0"/>
                        <w:autoSpaceDE w:val="0"/>
                        <w:autoSpaceDN w:val="0"/>
                        <w:snapToGrid w:val="0"/>
                        <w:jc w:val="both"/>
                        <w:textAlignment w:val="baseline"/>
                        <w:rPr>
                          <w:rFonts w:ascii="Noto Sans KR Regular" w:eastAsia="Noto Sans KR Regular" w:hAnsi="Noto Sans KR Regular" w:cs="굴림" w:hint="eastAsia"/>
                          <w:color w:val="000000"/>
                          <w:sz w:val="20"/>
                          <w:szCs w:val="20"/>
                        </w:rPr>
                      </w:pPr>
                    </w:p>
                    <w:p w:rsidR="00D75907" w:rsidRPr="006979E2" w:rsidRDefault="00453CDF" w:rsidP="00FA0BEF">
                      <w:pPr>
                        <w:widowControl w:val="0"/>
                        <w:shd w:val="clear" w:color="auto" w:fill="FFFFFF"/>
                        <w:wordWrap w:val="0"/>
                        <w:autoSpaceDE w:val="0"/>
                        <w:autoSpaceDN w:val="0"/>
                        <w:snapToGrid w:val="0"/>
                        <w:ind w:left="92" w:hangingChars="50" w:hanging="92"/>
                        <w:jc w:val="both"/>
                        <w:textAlignment w:val="baseline"/>
                        <w:rPr>
                          <w:rFonts w:ascii="Noto Sans KR Regular" w:eastAsia="Noto Sans KR Regular" w:hAnsi="Noto Sans KR Regular" w:cs="굴림" w:hint="eastAsia"/>
                          <w:color w:val="000000"/>
                          <w:sz w:val="20"/>
                          <w:szCs w:val="20"/>
                        </w:rPr>
                      </w:pPr>
                      <w:r w:rsidRPr="00453CDF">
                        <w:rPr>
                          <w:rFonts w:ascii="Noto Sans KR Regular" w:eastAsia="Noto Sans KR Regular" w:hAnsi="Noto Sans KR Regular" w:cs="굴림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저희 팀은 </w:t>
                      </w:r>
                      <w:r w:rsidR="00FA0BEF" w:rsidRPr="006979E2">
                        <w:rPr>
                          <w:rFonts w:ascii="Noto Sans KR Regular" w:eastAsia="Noto Sans KR Regular" w:hAnsi="Noto Sans KR Regular" w:cs="굴림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관</w:t>
                      </w:r>
                      <w:r w:rsidR="00FA0BEF" w:rsidRPr="006979E2">
                        <w:rPr>
                          <w:rFonts w:ascii="Noto Sans KR Regular" w:eastAsia="Noto Sans KR Regular" w:hAnsi="Noto Sans KR Regular" w:cs="굴림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심분야였던</w:t>
                      </w:r>
                      <w:r w:rsidR="00FA0BEF" w:rsidRPr="006979E2">
                        <w:rPr>
                          <w:rFonts w:ascii="Noto Sans KR Regular" w:eastAsia="Noto Sans KR Regular" w:hAnsi="Noto Sans KR Regular" w:cs="굴림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음</w:t>
                      </w:r>
                      <w:r w:rsidRPr="00453CDF">
                        <w:rPr>
                          <w:rFonts w:ascii="Noto Sans KR Regular" w:eastAsia="Noto Sans KR Regular" w:hAnsi="Noto Sans KR Regular" w:cs="굴림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성인식을 통해 학교정보를 찾아주는 프로그램을 만들기로 하였습니다.</w:t>
                      </w:r>
                    </w:p>
                  </w:txbxContent>
                </v:textbox>
              </v:shape>
            </w:pict>
          </mc:Fallback>
        </mc:AlternateContent>
      </w:r>
      <w:r w:rsidR="00D75907" w:rsidRPr="00D75907">
        <w:rPr>
          <w:rFonts w:hint="eastAsi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3416300</wp:posOffset>
            </wp:positionH>
            <wp:positionV relativeFrom="paragraph">
              <wp:posOffset>8229600</wp:posOffset>
            </wp:positionV>
            <wp:extent cx="590550" cy="590550"/>
            <wp:effectExtent l="0" t="0" r="0" b="0"/>
            <wp:wrapThrough wrapText="bothSides">
              <wp:wrapPolygon edited="0">
                <wp:start x="7665" y="697"/>
                <wp:lineTo x="2787" y="4877"/>
                <wp:lineTo x="2090" y="13935"/>
                <wp:lineTo x="7665" y="18116"/>
                <wp:lineTo x="8361" y="19510"/>
                <wp:lineTo x="12542" y="19510"/>
                <wp:lineTo x="13239" y="18116"/>
                <wp:lineTo x="18813" y="13239"/>
                <wp:lineTo x="19510" y="9755"/>
                <wp:lineTo x="16723" y="4877"/>
                <wp:lineTo x="12542" y="697"/>
                <wp:lineTo x="7665" y="697"/>
              </wp:wrapPolygon>
            </wp:wrapThrough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5907" w:rsidRPr="00D75907">
        <w:drawing>
          <wp:anchor distT="0" distB="0" distL="114300" distR="114300" simplePos="0" relativeHeight="251675648" behindDoc="0" locked="0" layoutInCell="1" allowOverlap="1" wp14:anchorId="72285991" wp14:editId="110102EB">
            <wp:simplePos x="0" y="0"/>
            <wp:positionH relativeFrom="margin">
              <wp:posOffset>5505450</wp:posOffset>
            </wp:positionH>
            <wp:positionV relativeFrom="paragraph">
              <wp:posOffset>7880350</wp:posOffset>
            </wp:positionV>
            <wp:extent cx="563948" cy="826805"/>
            <wp:effectExtent l="0" t="0" r="7620" b="0"/>
            <wp:wrapNone/>
            <wp:docPr id="1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48" cy="82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907" w:rsidRPr="00D75907">
        <w:drawing>
          <wp:anchor distT="0" distB="0" distL="114300" distR="114300" simplePos="0" relativeHeight="251673600" behindDoc="0" locked="0" layoutInCell="1" allowOverlap="1" wp14:anchorId="28D55105" wp14:editId="30B25231">
            <wp:simplePos x="0" y="0"/>
            <wp:positionH relativeFrom="margin">
              <wp:posOffset>4089400</wp:posOffset>
            </wp:positionH>
            <wp:positionV relativeFrom="paragraph">
              <wp:posOffset>7854950</wp:posOffset>
            </wp:positionV>
            <wp:extent cx="1233170" cy="332105"/>
            <wp:effectExtent l="0" t="0" r="5080" b="0"/>
            <wp:wrapNone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907" w:rsidRPr="00D75907">
        <w:drawing>
          <wp:anchor distT="0" distB="0" distL="114300" distR="114300" simplePos="0" relativeHeight="251674624" behindDoc="0" locked="0" layoutInCell="1" allowOverlap="1" wp14:anchorId="2F913F66" wp14:editId="4407F3D9">
            <wp:simplePos x="0" y="0"/>
            <wp:positionH relativeFrom="margin">
              <wp:posOffset>3486150</wp:posOffset>
            </wp:positionH>
            <wp:positionV relativeFrom="paragraph">
              <wp:posOffset>7842250</wp:posOffset>
            </wp:positionV>
            <wp:extent cx="466090" cy="413385"/>
            <wp:effectExtent l="0" t="0" r="0" b="5715"/>
            <wp:wrapNone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09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907">
        <w:rPr>
          <w:noProof/>
        </w:rPr>
        <w:drawing>
          <wp:inline distT="0" distB="0" distL="0" distR="0" wp14:anchorId="66E1C43E" wp14:editId="7E32676B">
            <wp:extent cx="6537960" cy="92519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졸프3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9E2" w:rsidRPr="006979E2">
        <w:rPr>
          <w:noProof/>
        </w:rPr>
        <w:t xml:space="preserve"> </w:t>
      </w:r>
      <w:r w:rsidR="006979E2" w:rsidRPr="006979E2">
        <w:t xml:space="preserve"> </w:t>
      </w:r>
      <w:bookmarkStart w:id="0" w:name="_GoBack"/>
      <w:bookmarkEnd w:id="0"/>
      <w:r w:rsidR="00D466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7DD0CB" wp14:editId="4FF26EAF">
                <wp:simplePos x="0" y="0"/>
                <wp:positionH relativeFrom="column">
                  <wp:posOffset>1313180</wp:posOffset>
                </wp:positionH>
                <wp:positionV relativeFrom="paragraph">
                  <wp:posOffset>926610</wp:posOffset>
                </wp:positionV>
                <wp:extent cx="3842385" cy="3987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2385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49E9" w:rsidRPr="00D466A6" w:rsidRDefault="00D75907">
                            <w:pPr>
                              <w:rPr>
                                <w:rFonts w:ascii="Noto Sans CJK KR Medium" w:eastAsia="Noto Sans CJK KR Medium" w:hAnsi="Noto Sans CJK KR Medium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Noto Sans CJK KR Medium" w:eastAsia="Noto Sans CJK KR Medium" w:hAnsi="Noto Sans CJK KR Medium" w:hint="eastAsia"/>
                                <w:sz w:val="28"/>
                                <w:szCs w:val="28"/>
                              </w:rPr>
                              <w:t>이</w:t>
                            </w:r>
                            <w:r>
                              <w:rPr>
                                <w:rFonts w:ascii="Noto Sans CJK KR Medium" w:eastAsia="Noto Sans CJK KR Medium" w:hAnsi="Noto Sans CJK KR Medium"/>
                                <w:sz w:val="28"/>
                                <w:szCs w:val="28"/>
                              </w:rPr>
                              <w:t>혜영</w:t>
                            </w:r>
                            <w:r w:rsidR="00CA49E9" w:rsidRPr="00D466A6">
                              <w:rPr>
                                <w:rFonts w:ascii="Noto Sans CJK KR Medium" w:eastAsia="Noto Sans CJK KR Medium" w:hAnsi="Noto Sans CJK KR Medium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A49E9" w:rsidRPr="00D466A6">
                              <w:rPr>
                                <w:rFonts w:ascii="Noto Sans CJK KR Medium" w:eastAsia="Noto Sans CJK KR Medium" w:hAnsi="Noto Sans CJK KR Medium" w:hint="eastAsia"/>
                                <w:sz w:val="28"/>
                                <w:szCs w:val="28"/>
                              </w:rPr>
                              <w:t xml:space="preserve">교수님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DD0CB" id="Text Box 3" o:spid="_x0000_s1029" type="#_x0000_t202" style="position:absolute;margin-left:103.4pt;margin-top:72.95pt;width:302.55pt;height:3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" filled="f" stroked="f" strokeweight=".5pt">
                <v:textbox>
                  <w:txbxContent>
                    <w:p w:rsidR="00CA49E9" w:rsidRPr="00D466A6" w:rsidRDefault="00D75907">
                      <w:pPr>
                        <w:rPr>
                          <w:rFonts w:ascii="Noto Sans CJK KR Medium" w:eastAsia="Noto Sans CJK KR Medium" w:hAnsi="Noto Sans CJK KR Medium"/>
                          <w:sz w:val="28"/>
                          <w:szCs w:val="28"/>
                        </w:rPr>
                      </w:pPr>
                      <w:r>
                        <w:rPr>
                          <w:rFonts w:ascii="Noto Sans CJK KR Medium" w:eastAsia="Noto Sans CJK KR Medium" w:hAnsi="Noto Sans CJK KR Medium" w:hint="eastAsia"/>
                          <w:sz w:val="28"/>
                          <w:szCs w:val="28"/>
                        </w:rPr>
                        <w:t>이</w:t>
                      </w:r>
                      <w:r>
                        <w:rPr>
                          <w:rFonts w:ascii="Noto Sans CJK KR Medium" w:eastAsia="Noto Sans CJK KR Medium" w:hAnsi="Noto Sans CJK KR Medium"/>
                          <w:sz w:val="28"/>
                          <w:szCs w:val="28"/>
                        </w:rPr>
                        <w:t>혜영</w:t>
                      </w:r>
                      <w:r w:rsidR="00CA49E9" w:rsidRPr="00D466A6">
                        <w:rPr>
                          <w:rFonts w:ascii="Noto Sans CJK KR Medium" w:eastAsia="Noto Sans CJK KR Medium" w:hAnsi="Noto Sans CJK KR Medium"/>
                          <w:sz w:val="28"/>
                          <w:szCs w:val="28"/>
                        </w:rPr>
                        <w:t xml:space="preserve"> </w:t>
                      </w:r>
                      <w:r w:rsidR="00CA49E9" w:rsidRPr="00D466A6">
                        <w:rPr>
                          <w:rFonts w:ascii="Noto Sans CJK KR Medium" w:eastAsia="Noto Sans CJK KR Medium" w:hAnsi="Noto Sans CJK KR Medium" w:hint="eastAsia"/>
                          <w:sz w:val="28"/>
                          <w:szCs w:val="28"/>
                        </w:rPr>
                        <w:t xml:space="preserve">교수님 </w:t>
                      </w:r>
                    </w:p>
                  </w:txbxContent>
                </v:textbox>
              </v:shape>
            </w:pict>
          </mc:Fallback>
        </mc:AlternateContent>
      </w:r>
      <w:r w:rsidR="00D466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683D29" wp14:editId="76321F69">
                <wp:simplePos x="0" y="0"/>
                <wp:positionH relativeFrom="column">
                  <wp:posOffset>1663065</wp:posOffset>
                </wp:positionH>
                <wp:positionV relativeFrom="paragraph">
                  <wp:posOffset>1271905</wp:posOffset>
                </wp:positionV>
                <wp:extent cx="4523105" cy="4470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105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49E9" w:rsidRPr="00D466A6" w:rsidRDefault="00473032" w:rsidP="00CA49E9">
                            <w:pPr>
                              <w:rPr>
                                <w:rFonts w:ascii="Noto Sans CJK KR Medium" w:eastAsia="Noto Sans CJK KR Medium" w:hAnsi="Noto Sans CJK KR Medium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Noto Sans CJK KR Medium" w:eastAsia="Noto Sans CJK KR Medium" w:hAnsi="Noto Sans CJK KR Medium"/>
                                <w:sz w:val="28"/>
                                <w:szCs w:val="28"/>
                              </w:rPr>
                              <w:t>B5111</w:t>
                            </w:r>
                            <w:r w:rsidR="00D75907">
                              <w:rPr>
                                <w:rFonts w:ascii="Noto Sans CJK KR Medium" w:eastAsia="Noto Sans CJK KR Medium" w:hAnsi="Noto Sans CJK KR Medium"/>
                                <w:sz w:val="28"/>
                                <w:szCs w:val="28"/>
                              </w:rPr>
                              <w:t>43</w:t>
                            </w:r>
                            <w:r w:rsidR="00CA49E9" w:rsidRPr="00D466A6">
                              <w:rPr>
                                <w:rFonts w:ascii="Noto Sans CJK KR Medium" w:eastAsia="Noto Sans CJK KR Medium" w:hAnsi="Noto Sans CJK KR Medium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75907">
                              <w:rPr>
                                <w:rFonts w:ascii="Noto Sans CJK KR Medium" w:eastAsia="Noto Sans CJK KR Medium" w:hAnsi="Noto Sans CJK KR Medium" w:hint="eastAsia"/>
                                <w:sz w:val="28"/>
                                <w:szCs w:val="28"/>
                              </w:rPr>
                              <w:t>이</w:t>
                            </w:r>
                            <w:r w:rsidR="00D75907">
                              <w:rPr>
                                <w:rFonts w:ascii="Noto Sans CJK KR Medium" w:eastAsia="Noto Sans CJK KR Medium" w:hAnsi="Noto Sans CJK KR Medium"/>
                                <w:sz w:val="28"/>
                                <w:szCs w:val="28"/>
                              </w:rPr>
                              <w:t>승훈</w:t>
                            </w:r>
                            <w:r w:rsidR="00CA49E9" w:rsidRPr="00D466A6">
                              <w:rPr>
                                <w:rFonts w:ascii="Noto Sans CJK KR Medium" w:eastAsia="Noto Sans CJK KR Medium" w:hAnsi="Noto Sans CJK KR Medium" w:hint="eastAsia"/>
                                <w:sz w:val="28"/>
                                <w:szCs w:val="28"/>
                              </w:rPr>
                              <w:t>,</w:t>
                            </w:r>
                            <w:r w:rsidR="00CA49E9" w:rsidRPr="00D466A6">
                              <w:rPr>
                                <w:rFonts w:ascii="Noto Sans CJK KR Medium" w:eastAsia="Noto Sans CJK KR Medium" w:hAnsi="Noto Sans CJK KR Medium"/>
                                <w:sz w:val="28"/>
                                <w:szCs w:val="28"/>
                              </w:rPr>
                              <w:t xml:space="preserve"> B</w:t>
                            </w:r>
                            <w:r w:rsidR="00D75907">
                              <w:rPr>
                                <w:rFonts w:ascii="Noto Sans CJK KR Medium" w:eastAsia="Noto Sans CJK KR Medium" w:hAnsi="Noto Sans CJK KR Medium"/>
                                <w:sz w:val="28"/>
                                <w:szCs w:val="28"/>
                              </w:rPr>
                              <w:t>511082</w:t>
                            </w:r>
                            <w:r w:rsidR="00CA49E9" w:rsidRPr="00D466A6">
                              <w:rPr>
                                <w:rFonts w:ascii="Noto Sans CJK KR Medium" w:eastAsia="Noto Sans CJK KR Medium" w:hAnsi="Noto Sans CJK KR Medium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75907">
                              <w:rPr>
                                <w:rFonts w:ascii="Noto Sans CJK KR Medium" w:eastAsia="Noto Sans CJK KR Medium" w:hAnsi="Noto Sans CJK KR Medium" w:hint="eastAsia"/>
                                <w:sz w:val="28"/>
                                <w:szCs w:val="28"/>
                              </w:rPr>
                              <w:t>반</w:t>
                            </w:r>
                            <w:r w:rsidR="00D75907">
                              <w:rPr>
                                <w:rFonts w:ascii="Noto Sans CJK KR Medium" w:eastAsia="Noto Sans CJK KR Medium" w:hAnsi="Noto Sans CJK KR Medium"/>
                                <w:sz w:val="28"/>
                                <w:szCs w:val="28"/>
                              </w:rPr>
                              <w:t>주형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83D29" id="Text Box 4" o:spid="_x0000_s1030" type="#_x0000_t202" style="position:absolute;margin-left:130.95pt;margin-top:100.15pt;width:356.15pt;height:3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" filled="f" stroked="f" strokeweight=".5pt">
                <v:textbox>
                  <w:txbxContent>
                    <w:p w:rsidR="00CA49E9" w:rsidRPr="00D466A6" w:rsidRDefault="00473032" w:rsidP="00CA49E9">
                      <w:pPr>
                        <w:rPr>
                          <w:rFonts w:ascii="Noto Sans CJK KR Medium" w:eastAsia="Noto Sans CJK KR Medium" w:hAnsi="Noto Sans CJK KR Medium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Noto Sans CJK KR Medium" w:eastAsia="Noto Sans CJK KR Medium" w:hAnsi="Noto Sans CJK KR Medium"/>
                          <w:sz w:val="28"/>
                          <w:szCs w:val="28"/>
                        </w:rPr>
                        <w:t>B5111</w:t>
                      </w:r>
                      <w:r w:rsidR="00D75907">
                        <w:rPr>
                          <w:rFonts w:ascii="Noto Sans CJK KR Medium" w:eastAsia="Noto Sans CJK KR Medium" w:hAnsi="Noto Sans CJK KR Medium"/>
                          <w:sz w:val="28"/>
                          <w:szCs w:val="28"/>
                        </w:rPr>
                        <w:t>43</w:t>
                      </w:r>
                      <w:r w:rsidR="00CA49E9" w:rsidRPr="00D466A6">
                        <w:rPr>
                          <w:rFonts w:ascii="Noto Sans CJK KR Medium" w:eastAsia="Noto Sans CJK KR Medium" w:hAnsi="Noto Sans CJK KR Medium"/>
                          <w:sz w:val="28"/>
                          <w:szCs w:val="28"/>
                        </w:rPr>
                        <w:t xml:space="preserve"> </w:t>
                      </w:r>
                      <w:r w:rsidR="00D75907">
                        <w:rPr>
                          <w:rFonts w:ascii="Noto Sans CJK KR Medium" w:eastAsia="Noto Sans CJK KR Medium" w:hAnsi="Noto Sans CJK KR Medium" w:hint="eastAsia"/>
                          <w:sz w:val="28"/>
                          <w:szCs w:val="28"/>
                        </w:rPr>
                        <w:t>이</w:t>
                      </w:r>
                      <w:r w:rsidR="00D75907">
                        <w:rPr>
                          <w:rFonts w:ascii="Noto Sans CJK KR Medium" w:eastAsia="Noto Sans CJK KR Medium" w:hAnsi="Noto Sans CJK KR Medium"/>
                          <w:sz w:val="28"/>
                          <w:szCs w:val="28"/>
                        </w:rPr>
                        <w:t>승훈</w:t>
                      </w:r>
                      <w:r w:rsidR="00CA49E9" w:rsidRPr="00D466A6">
                        <w:rPr>
                          <w:rFonts w:ascii="Noto Sans CJK KR Medium" w:eastAsia="Noto Sans CJK KR Medium" w:hAnsi="Noto Sans CJK KR Medium" w:hint="eastAsia"/>
                          <w:sz w:val="28"/>
                          <w:szCs w:val="28"/>
                        </w:rPr>
                        <w:t>,</w:t>
                      </w:r>
                      <w:r w:rsidR="00CA49E9" w:rsidRPr="00D466A6">
                        <w:rPr>
                          <w:rFonts w:ascii="Noto Sans CJK KR Medium" w:eastAsia="Noto Sans CJK KR Medium" w:hAnsi="Noto Sans CJK KR Medium"/>
                          <w:sz w:val="28"/>
                          <w:szCs w:val="28"/>
                        </w:rPr>
                        <w:t xml:space="preserve"> B</w:t>
                      </w:r>
                      <w:r w:rsidR="00D75907">
                        <w:rPr>
                          <w:rFonts w:ascii="Noto Sans CJK KR Medium" w:eastAsia="Noto Sans CJK KR Medium" w:hAnsi="Noto Sans CJK KR Medium"/>
                          <w:sz w:val="28"/>
                          <w:szCs w:val="28"/>
                        </w:rPr>
                        <w:t>511082</w:t>
                      </w:r>
                      <w:r w:rsidR="00CA49E9" w:rsidRPr="00D466A6">
                        <w:rPr>
                          <w:rFonts w:ascii="Noto Sans CJK KR Medium" w:eastAsia="Noto Sans CJK KR Medium" w:hAnsi="Noto Sans CJK KR Medium"/>
                          <w:sz w:val="28"/>
                          <w:szCs w:val="28"/>
                        </w:rPr>
                        <w:t xml:space="preserve"> </w:t>
                      </w:r>
                      <w:r w:rsidR="00D75907">
                        <w:rPr>
                          <w:rFonts w:ascii="Noto Sans CJK KR Medium" w:eastAsia="Noto Sans CJK KR Medium" w:hAnsi="Noto Sans CJK KR Medium" w:hint="eastAsia"/>
                          <w:sz w:val="28"/>
                          <w:szCs w:val="28"/>
                        </w:rPr>
                        <w:t>반</w:t>
                      </w:r>
                      <w:r w:rsidR="00D75907">
                        <w:rPr>
                          <w:rFonts w:ascii="Noto Sans CJK KR Medium" w:eastAsia="Noto Sans CJK KR Medium" w:hAnsi="Noto Sans CJK KR Medium"/>
                          <w:sz w:val="28"/>
                          <w:szCs w:val="28"/>
                        </w:rPr>
                        <w:t>주형</w:t>
                      </w:r>
                    </w:p>
                  </w:txbxContent>
                </v:textbox>
              </v:shape>
            </w:pict>
          </mc:Fallback>
        </mc:AlternateContent>
      </w:r>
      <w:r w:rsidR="00D44A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5D1DA" wp14:editId="426CD499">
                <wp:simplePos x="0" y="0"/>
                <wp:positionH relativeFrom="column">
                  <wp:posOffset>9525</wp:posOffset>
                </wp:positionH>
                <wp:positionV relativeFrom="paragraph">
                  <wp:posOffset>115367</wp:posOffset>
                </wp:positionV>
                <wp:extent cx="6535852" cy="70039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5852" cy="700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49E9" w:rsidRPr="00B83AC6" w:rsidRDefault="00D75907" w:rsidP="00B83AC6">
                            <w:pPr>
                              <w:jc w:val="center"/>
                              <w:rPr>
                                <w:rFonts w:ascii="Noto Sans CJK KR Medium" w:eastAsia="Noto Sans CJK KR Medium" w:hAnsi="Noto Sans CJK KR Medium" w:hint="eastAsia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Noto Sans CJK KR Medium" w:eastAsia="Noto Sans CJK KR Medium" w:hAnsi="Noto Sans CJK KR Medium" w:hint="eastAsia"/>
                                <w:sz w:val="52"/>
                                <w:szCs w:val="52"/>
                              </w:rPr>
                              <w:t>Auto</w:t>
                            </w:r>
                            <w:r w:rsidR="00473032">
                              <w:rPr>
                                <w:rFonts w:ascii="Noto Sans CJK KR Medium" w:eastAsia="Noto Sans CJK KR Medium" w:hAnsi="Noto Sans CJK KR Medium"/>
                                <w:sz w:val="52"/>
                                <w:szCs w:val="52"/>
                              </w:rPr>
                              <w:t>metic</w:t>
                            </w:r>
                            <w:proofErr w:type="spellEnd"/>
                            <w:r w:rsidR="00473032">
                              <w:rPr>
                                <w:rFonts w:ascii="Noto Sans CJK KR Medium" w:eastAsia="Noto Sans CJK KR Medium" w:hAnsi="Noto Sans CJK KR Medium"/>
                                <w:sz w:val="52"/>
                                <w:szCs w:val="52"/>
                              </w:rPr>
                              <w:t xml:space="preserve"> Speech </w:t>
                            </w:r>
                            <w:proofErr w:type="spellStart"/>
                            <w:r w:rsidR="00473032">
                              <w:rPr>
                                <w:rFonts w:ascii="Noto Sans CJK KR Medium" w:eastAsia="Noto Sans CJK KR Medium" w:hAnsi="Noto Sans CJK KR Medium"/>
                                <w:sz w:val="52"/>
                                <w:szCs w:val="52"/>
                              </w:rPr>
                              <w:t>Recognition</w:t>
                            </w:r>
                            <w:proofErr w:type="gramStart"/>
                            <w:r w:rsidR="00473032">
                              <w:rPr>
                                <w:rFonts w:ascii="Noto Sans CJK KR Medium" w:eastAsia="Noto Sans CJK KR Medium" w:hAnsi="Noto Sans CJK KR Medium"/>
                                <w:sz w:val="52"/>
                                <w:szCs w:val="52"/>
                              </w:rPr>
                              <w:t>:ST</w:t>
                            </w:r>
                            <w:r>
                              <w:rPr>
                                <w:rFonts w:ascii="Noto Sans CJK KR Medium" w:eastAsia="Noto Sans CJK KR Medium" w:hAnsi="Noto Sans CJK KR Medium"/>
                                <w:sz w:val="52"/>
                                <w:szCs w:val="52"/>
                              </w:rPr>
                              <w:t>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5D1DA" id="Text Box 2" o:spid="_x0000_s1031" type="#_x0000_t202" style="position:absolute;margin-left:.75pt;margin-top:9.1pt;width:514.65pt;height:5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" filled="f" stroked="f" strokeweight=".5pt">
                <v:textbox>
                  <w:txbxContent>
                    <w:p w:rsidR="00CA49E9" w:rsidRPr="00B83AC6" w:rsidRDefault="00D75907" w:rsidP="00B83AC6">
                      <w:pPr>
                        <w:jc w:val="center"/>
                        <w:rPr>
                          <w:rFonts w:ascii="Noto Sans CJK KR Medium" w:eastAsia="Noto Sans CJK KR Medium" w:hAnsi="Noto Sans CJK KR Medium" w:hint="eastAsia"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rFonts w:ascii="Noto Sans CJK KR Medium" w:eastAsia="Noto Sans CJK KR Medium" w:hAnsi="Noto Sans CJK KR Medium" w:hint="eastAsia"/>
                          <w:sz w:val="52"/>
                          <w:szCs w:val="52"/>
                        </w:rPr>
                        <w:t>Auto</w:t>
                      </w:r>
                      <w:r w:rsidR="00473032">
                        <w:rPr>
                          <w:rFonts w:ascii="Noto Sans CJK KR Medium" w:eastAsia="Noto Sans CJK KR Medium" w:hAnsi="Noto Sans CJK KR Medium"/>
                          <w:sz w:val="52"/>
                          <w:szCs w:val="52"/>
                        </w:rPr>
                        <w:t>metic</w:t>
                      </w:r>
                      <w:proofErr w:type="spellEnd"/>
                      <w:r w:rsidR="00473032">
                        <w:rPr>
                          <w:rFonts w:ascii="Noto Sans CJK KR Medium" w:eastAsia="Noto Sans CJK KR Medium" w:hAnsi="Noto Sans CJK KR Medium"/>
                          <w:sz w:val="52"/>
                          <w:szCs w:val="52"/>
                        </w:rPr>
                        <w:t xml:space="preserve"> Speech </w:t>
                      </w:r>
                      <w:proofErr w:type="spellStart"/>
                      <w:r w:rsidR="00473032">
                        <w:rPr>
                          <w:rFonts w:ascii="Noto Sans CJK KR Medium" w:eastAsia="Noto Sans CJK KR Medium" w:hAnsi="Noto Sans CJK KR Medium"/>
                          <w:sz w:val="52"/>
                          <w:szCs w:val="52"/>
                        </w:rPr>
                        <w:t>Recognition</w:t>
                      </w:r>
                      <w:proofErr w:type="gramStart"/>
                      <w:r w:rsidR="00473032">
                        <w:rPr>
                          <w:rFonts w:ascii="Noto Sans CJK KR Medium" w:eastAsia="Noto Sans CJK KR Medium" w:hAnsi="Noto Sans CJK KR Medium"/>
                          <w:sz w:val="52"/>
                          <w:szCs w:val="52"/>
                        </w:rPr>
                        <w:t>:ST</w:t>
                      </w:r>
                      <w:r>
                        <w:rPr>
                          <w:rFonts w:ascii="Noto Sans CJK KR Medium" w:eastAsia="Noto Sans CJK KR Medium" w:hAnsi="Noto Sans CJK KR Medium"/>
                          <w:sz w:val="52"/>
                          <w:szCs w:val="52"/>
                        </w:rPr>
                        <w:t>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C233D9" w:rsidRPr="00D44A46" w:rsidSect="00B83AC6">
      <w:pgSz w:w="10318" w:h="1457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KR">
    <w:altName w:val="Arial Unicode MS"/>
    <w:panose1 w:val="00000000000000000000"/>
    <w:charset w:val="80"/>
    <w:family w:val="swiss"/>
    <w:notTrueType/>
    <w:pitch w:val="variable"/>
    <w:sig w:usb0="00000000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 Regular">
    <w:panose1 w:val="00000000000000000000"/>
    <w:charset w:val="81"/>
    <w:family w:val="swiss"/>
    <w:notTrueType/>
    <w:pitch w:val="variable"/>
    <w:sig w:usb0="10000207" w:usb1="09DF3410" w:usb2="00000010" w:usb3="00000000" w:csb0="002E0107" w:csb1="00000000"/>
  </w:font>
  <w:font w:name="Noto Sans CJK KR Medium">
    <w:altName w:val="Arial Unicode MS"/>
    <w:panose1 w:val="00000000000000000000"/>
    <w:charset w:val="80"/>
    <w:family w:val="swiss"/>
    <w:notTrueType/>
    <w:pitch w:val="variable"/>
    <w:sig w:usb0="00000000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417F4"/>
    <w:multiLevelType w:val="hybridMultilevel"/>
    <w:tmpl w:val="0A02301C"/>
    <w:lvl w:ilvl="0" w:tplc="ADEA80A0">
      <w:numFmt w:val="bullet"/>
      <w:lvlText w:val=""/>
      <w:lvlJc w:val="left"/>
      <w:pPr>
        <w:ind w:left="720" w:hanging="360"/>
      </w:pPr>
      <w:rPr>
        <w:rFonts w:ascii="Symbol" w:eastAsia="Noto Sans CJK KR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07"/>
    <w:rsid w:val="00357D00"/>
    <w:rsid w:val="00453CDF"/>
    <w:rsid w:val="00473032"/>
    <w:rsid w:val="0048465C"/>
    <w:rsid w:val="00547575"/>
    <w:rsid w:val="00624801"/>
    <w:rsid w:val="006979E2"/>
    <w:rsid w:val="006B0E78"/>
    <w:rsid w:val="006E6762"/>
    <w:rsid w:val="00793B1D"/>
    <w:rsid w:val="0082016F"/>
    <w:rsid w:val="00A304EF"/>
    <w:rsid w:val="00A8794B"/>
    <w:rsid w:val="00AE450E"/>
    <w:rsid w:val="00B40FF2"/>
    <w:rsid w:val="00B83AC6"/>
    <w:rsid w:val="00BD0216"/>
    <w:rsid w:val="00CA49E9"/>
    <w:rsid w:val="00D44A46"/>
    <w:rsid w:val="00D466A6"/>
    <w:rsid w:val="00D75907"/>
    <w:rsid w:val="00F227C2"/>
    <w:rsid w:val="00FA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759F3-7CB6-4BCB-9125-506BF1B7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90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5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794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8794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8794B"/>
    <w:rPr>
      <w:color w:val="954F72" w:themeColor="followedHyperlink"/>
      <w:u w:val="single"/>
    </w:rPr>
  </w:style>
  <w:style w:type="paragraph" w:customStyle="1" w:styleId="a6">
    <w:name w:val="바탕글"/>
    <w:basedOn w:val="a"/>
    <w:rsid w:val="00453CDF"/>
    <w:pPr>
      <w:widowControl w:val="0"/>
      <w:shd w:val="clear" w:color="auto" w:fill="FFFFFF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 w:eastAsia="굴림" w:hAnsi="굴림" w:cs="굴림"/>
      <w:color w:val="000000"/>
      <w:sz w:val="20"/>
      <w:szCs w:val="20"/>
    </w:rPr>
  </w:style>
  <w:style w:type="paragraph" w:styleId="a7">
    <w:name w:val="Body Text"/>
    <w:basedOn w:val="a"/>
    <w:link w:val="Char"/>
    <w:uiPriority w:val="99"/>
    <w:semiHidden/>
    <w:unhideWhenUsed/>
    <w:rsid w:val="00453CDF"/>
    <w:pPr>
      <w:widowControl w:val="0"/>
      <w:shd w:val="clear" w:color="auto" w:fill="FFFFFF"/>
      <w:wordWrap w:val="0"/>
      <w:autoSpaceDE w:val="0"/>
      <w:autoSpaceDN w:val="0"/>
      <w:snapToGrid w:val="0"/>
      <w:spacing w:line="384" w:lineRule="auto"/>
      <w:ind w:left="300"/>
      <w:jc w:val="both"/>
      <w:textAlignment w:val="baseline"/>
    </w:pPr>
    <w:rPr>
      <w:rFonts w:ascii="바탕" w:eastAsia="굴림" w:hAnsi="굴림" w:cs="굴림"/>
      <w:color w:val="000000"/>
      <w:sz w:val="20"/>
      <w:szCs w:val="20"/>
    </w:rPr>
  </w:style>
  <w:style w:type="character" w:customStyle="1" w:styleId="Char">
    <w:name w:val="본문 Char"/>
    <w:basedOn w:val="a0"/>
    <w:link w:val="a7"/>
    <w:uiPriority w:val="99"/>
    <w:semiHidden/>
    <w:rsid w:val="00453CDF"/>
    <w:rPr>
      <w:rFonts w:ascii="바탕" w:eastAsia="굴림" w:hAnsi="굴림" w:cs="굴림"/>
      <w:color w:val="00000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20_4_2\&#52285;&#51649;&#51333;&#54633;&#49444;&#44228;\2020-2%20&#51320;&#50629;&#54532;&#47196;&#51229;&#53944;%20&#54044;&#54540;&#47131;%20&#53596;&#54540;&#47551;\templates\template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template-1.dotx</Template>
  <TotalTime>154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반주형</dc:creator>
  <cp:keywords/>
  <dc:description/>
  <cp:lastModifiedBy>반 주형</cp:lastModifiedBy>
  <cp:revision>2</cp:revision>
  <dcterms:created xsi:type="dcterms:W3CDTF">2020-10-25T08:54:00Z</dcterms:created>
  <dcterms:modified xsi:type="dcterms:W3CDTF">2020-10-25T11:37:00Z</dcterms:modified>
</cp:coreProperties>
</file>